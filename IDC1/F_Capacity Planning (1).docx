
<file path=[Content_Types].xml><?xml version="1.0" encoding="utf-8"?>
<Types xmlns="http://schemas.openxmlformats.org/package/2006/content-types">
  <Default Extension="png" ContentType="image/png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08751" w14:textId="48D14136" w:rsidR="0030463F" w:rsidRPr="007532BC" w:rsidRDefault="0030463F">
      <w:pPr>
        <w:rPr>
          <w:rFonts w:cs="Arial"/>
          <w:sz w:val="20"/>
          <w:szCs w:val="20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7532BC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7532BC" w:rsidRDefault="0030463F" w:rsidP="00E403EB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7532BC" w:rsidRDefault="0030463F" w:rsidP="00E403EB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4E626062" w14:textId="548C25E5" w:rsidR="0030463F" w:rsidRPr="007532BC" w:rsidRDefault="0030463F" w:rsidP="00E403EB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30463F" w:rsidRPr="007532BC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7777777" w:rsidR="0030463F" w:rsidRPr="007532BC" w:rsidRDefault="0030463F" w:rsidP="00E403EB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eastAsia="Tahoma" w:cs="Arial"/>
                <w:sz w:val="20"/>
                <w:szCs w:val="20"/>
              </w:rPr>
              <w:t xml:space="preserve">NAME: 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7777777" w:rsidR="0030463F" w:rsidRPr="007532BC" w:rsidRDefault="0030463F" w:rsidP="00E403EB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eastAsia="Tahoma" w:cs="Arial"/>
                <w:sz w:val="20"/>
                <w:szCs w:val="20"/>
              </w:rPr>
              <w:t>DATE PERFORMED: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7532BC" w:rsidRDefault="003C455C" w:rsidP="00E403EB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eastAsia="Tahoma" w:cs="Arial"/>
                <w:sz w:val="20"/>
                <w:szCs w:val="20"/>
              </w:rPr>
              <w:t>/50</w:t>
            </w:r>
            <w:r w:rsidR="0030463F" w:rsidRPr="007532BC">
              <w:rPr>
                <w:rFonts w:eastAsia="Tahoma" w:cs="Arial"/>
                <w:sz w:val="20"/>
                <w:szCs w:val="20"/>
              </w:rPr>
              <w:t> </w:t>
            </w:r>
          </w:p>
        </w:tc>
      </w:tr>
      <w:tr w:rsidR="0030463F" w:rsidRPr="007532BC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7777777" w:rsidR="0030463F" w:rsidRPr="007532BC" w:rsidRDefault="0030463F" w:rsidP="00E403EB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eastAsia="Tahoma" w:cs="Arial"/>
                <w:sz w:val="20"/>
                <w:szCs w:val="20"/>
              </w:rPr>
              <w:t>Section: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7777777" w:rsidR="0030463F" w:rsidRPr="007532BC" w:rsidRDefault="0030463F" w:rsidP="00E403EB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7532BC">
              <w:rPr>
                <w:rFonts w:eastAsia="Tahoma" w:cs="Arial"/>
                <w:sz w:val="20"/>
                <w:szCs w:val="20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7532BC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2B6404AC" w14:textId="77777777" w:rsidR="0030463F" w:rsidRPr="007532BC" w:rsidRDefault="0030463F" w:rsidP="00A94627">
      <w:pPr>
        <w:tabs>
          <w:tab w:val="num" w:pos="0"/>
        </w:tabs>
        <w:rPr>
          <w:rFonts w:cs="Arial"/>
          <w:sz w:val="20"/>
          <w:szCs w:val="20"/>
        </w:rPr>
      </w:pPr>
    </w:p>
    <w:p w14:paraId="49F3A0A0" w14:textId="258CD8AF" w:rsidR="00A94627" w:rsidRPr="007532BC" w:rsidRDefault="00427F03" w:rsidP="000844E2">
      <w:pPr>
        <w:pStyle w:val="Heading1"/>
        <w:rPr>
          <w:sz w:val="20"/>
          <w:szCs w:val="20"/>
        </w:rPr>
      </w:pPr>
      <w:r w:rsidRPr="007532BC">
        <w:rPr>
          <w:sz w:val="20"/>
          <w:szCs w:val="20"/>
        </w:rPr>
        <w:t xml:space="preserve">SYSADM1 – </w:t>
      </w:r>
      <w:r w:rsidR="00355B98" w:rsidRPr="007532BC">
        <w:rPr>
          <w:sz w:val="20"/>
          <w:szCs w:val="20"/>
        </w:rPr>
        <w:t>Capacity Management &amp; Planning</w:t>
      </w:r>
    </w:p>
    <w:p w14:paraId="18945A48" w14:textId="7AD87923" w:rsidR="00355B98" w:rsidRPr="007532BC" w:rsidRDefault="00355B98" w:rsidP="00355B98">
      <w:pPr>
        <w:pStyle w:val="Heading2"/>
        <w:numPr>
          <w:ilvl w:val="0"/>
          <w:numId w:val="0"/>
        </w:numPr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t xml:space="preserve">Part 1. </w:t>
      </w:r>
      <w:r w:rsidRPr="007532BC">
        <w:rPr>
          <w:rFonts w:cs="Arial"/>
          <w:sz w:val="20"/>
          <w:szCs w:val="20"/>
        </w:rPr>
        <w:t>A Simulated Dataset for Capacity Planning Exercise</w:t>
      </w:r>
    </w:p>
    <w:p w14:paraId="0E583435" w14:textId="50AB78D4" w:rsidR="00355B98" w:rsidRPr="007532BC" w:rsidRDefault="00355B98" w:rsidP="00355B98">
      <w:pPr>
        <w:pStyle w:val="NormalWeb"/>
        <w:rPr>
          <w:rFonts w:ascii="Arial" w:hAnsi="Arial" w:cs="Arial"/>
          <w:sz w:val="20"/>
          <w:szCs w:val="20"/>
        </w:rPr>
      </w:pPr>
      <w:r w:rsidRPr="007532B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66CED8C" wp14:editId="5D47343B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4343002" cy="22669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4343002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2BC">
        <w:rPr>
          <w:rStyle w:val="Strong"/>
          <w:rFonts w:ascii="Arial" w:hAnsi="Arial" w:cs="Arial"/>
          <w:sz w:val="20"/>
          <w:szCs w:val="20"/>
        </w:rPr>
        <w:t>Scenario:</w:t>
      </w:r>
      <w:r w:rsidRPr="007532BC">
        <w:rPr>
          <w:rFonts w:ascii="Arial" w:hAnsi="Arial" w:cs="Arial"/>
          <w:sz w:val="20"/>
          <w:szCs w:val="20"/>
        </w:rPr>
        <w:t xml:space="preserve"> A mid-sized e-commerce website is expecting a significant surge in traffic due to an upcoming holiday sale.</w:t>
      </w:r>
    </w:p>
    <w:p w14:paraId="27FA5F77" w14:textId="3105FD49" w:rsidR="00355B98" w:rsidRPr="007532BC" w:rsidRDefault="00355B98" w:rsidP="00355B98">
      <w:pPr>
        <w:pStyle w:val="NormalWeb"/>
        <w:rPr>
          <w:rFonts w:ascii="Arial" w:hAnsi="Arial" w:cs="Arial"/>
          <w:noProof/>
          <w:sz w:val="20"/>
          <w:szCs w:val="20"/>
        </w:rPr>
      </w:pPr>
    </w:p>
    <w:p w14:paraId="2EE1C867" w14:textId="2D8B3636" w:rsidR="00355B98" w:rsidRPr="007532BC" w:rsidRDefault="00355B98" w:rsidP="00355B98">
      <w:pPr>
        <w:pStyle w:val="NormalWeb"/>
        <w:rPr>
          <w:rFonts w:ascii="Arial" w:hAnsi="Arial" w:cs="Arial"/>
          <w:sz w:val="20"/>
          <w:szCs w:val="20"/>
        </w:rPr>
      </w:pPr>
    </w:p>
    <w:p w14:paraId="2761893E" w14:textId="2DA396D4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77DE210C" w14:textId="1FA6C7FE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5C530DD9" w14:textId="79472EF8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3AE1EAF0" w14:textId="07FEC2FF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538B60E4" w14:textId="2510E3C5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13FEC759" w14:textId="30325F73" w:rsidR="00355B98" w:rsidRPr="007532BC" w:rsidRDefault="00355B98" w:rsidP="00355B98">
      <w:pPr>
        <w:pStyle w:val="BodyTextL25"/>
        <w:ind w:left="0"/>
        <w:jc w:val="center"/>
        <w:rPr>
          <w:rFonts w:cs="Arial"/>
          <w:szCs w:val="20"/>
        </w:rPr>
      </w:pPr>
    </w:p>
    <w:p w14:paraId="17848882" w14:textId="5275B2E0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085C1871" w14:textId="50224B17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336D2BFB" w14:textId="77777777" w:rsidR="00355B98" w:rsidRPr="007532BC" w:rsidRDefault="00355B98" w:rsidP="00355B98">
      <w:pPr>
        <w:pStyle w:val="Heading3"/>
        <w:rPr>
          <w:rFonts w:cs="Arial"/>
          <w:szCs w:val="20"/>
          <w:u w:val="single"/>
        </w:rPr>
      </w:pPr>
      <w:r w:rsidRPr="007532BC">
        <w:rPr>
          <w:rFonts w:cs="Arial"/>
          <w:szCs w:val="20"/>
          <w:u w:val="single"/>
        </w:rPr>
        <w:t>Projected Traffic Increase</w:t>
      </w:r>
    </w:p>
    <w:p w14:paraId="7E3D1E56" w14:textId="77777777" w:rsidR="00355B98" w:rsidRPr="007532BC" w:rsidRDefault="00355B98" w:rsidP="00355B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Expected Peak Traffic:</w:t>
      </w:r>
      <w:r w:rsidRPr="007532BC">
        <w:rPr>
          <w:rFonts w:cs="Arial"/>
          <w:sz w:val="20"/>
          <w:szCs w:val="20"/>
        </w:rPr>
        <w:t xml:space="preserve"> 5x the normal peak traffic</w:t>
      </w:r>
    </w:p>
    <w:p w14:paraId="09C1C780" w14:textId="77777777" w:rsidR="00355B98" w:rsidRPr="007532BC" w:rsidRDefault="00355B98" w:rsidP="00355B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Peak Time:</w:t>
      </w:r>
      <w:r w:rsidRPr="007532BC">
        <w:rPr>
          <w:rFonts w:cs="Arial"/>
          <w:sz w:val="20"/>
          <w:szCs w:val="20"/>
        </w:rPr>
        <w:t xml:space="preserve"> 12:00 PM - 3:00 PM on the sale day</w:t>
      </w:r>
    </w:p>
    <w:p w14:paraId="6A0F2F85" w14:textId="77777777" w:rsidR="00355B98" w:rsidRPr="007532BC" w:rsidRDefault="00355B98" w:rsidP="00355B98">
      <w:pPr>
        <w:pStyle w:val="Heading3"/>
        <w:rPr>
          <w:rFonts w:cs="Arial"/>
          <w:szCs w:val="20"/>
          <w:u w:val="single"/>
        </w:rPr>
      </w:pPr>
      <w:r w:rsidRPr="007532BC">
        <w:rPr>
          <w:rFonts w:cs="Arial"/>
          <w:szCs w:val="20"/>
          <w:u w:val="single"/>
        </w:rPr>
        <w:t>System Specifications</w:t>
      </w:r>
    </w:p>
    <w:p w14:paraId="639F0018" w14:textId="77777777" w:rsidR="00355B98" w:rsidRPr="007532BC" w:rsidRDefault="00355B98" w:rsidP="00355B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Server Count:</w:t>
      </w:r>
      <w:r w:rsidRPr="007532BC">
        <w:rPr>
          <w:rFonts w:cs="Arial"/>
          <w:sz w:val="20"/>
          <w:szCs w:val="20"/>
        </w:rPr>
        <w:t xml:space="preserve"> 5</w:t>
      </w:r>
    </w:p>
    <w:p w14:paraId="65D37F72" w14:textId="77777777" w:rsidR="00355B98" w:rsidRPr="007532BC" w:rsidRDefault="00355B98" w:rsidP="00355B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CPU Cores per Server:</w:t>
      </w:r>
      <w:r w:rsidRPr="007532BC">
        <w:rPr>
          <w:rFonts w:cs="Arial"/>
          <w:sz w:val="20"/>
          <w:szCs w:val="20"/>
        </w:rPr>
        <w:t xml:space="preserve"> 8</w:t>
      </w:r>
    </w:p>
    <w:p w14:paraId="7DCD1360" w14:textId="77777777" w:rsidR="00355B98" w:rsidRPr="007532BC" w:rsidRDefault="00355B98" w:rsidP="00355B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RAM per Server:</w:t>
      </w:r>
      <w:r w:rsidRPr="007532BC">
        <w:rPr>
          <w:rFonts w:cs="Arial"/>
          <w:sz w:val="20"/>
          <w:szCs w:val="20"/>
        </w:rPr>
        <w:t xml:space="preserve"> 32GB</w:t>
      </w:r>
    </w:p>
    <w:p w14:paraId="3F6D3758" w14:textId="77777777" w:rsidR="00355B98" w:rsidRPr="007532BC" w:rsidRDefault="00355B98" w:rsidP="00355B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Network Bandwidth per Server:</w:t>
      </w:r>
      <w:r w:rsidRPr="007532BC">
        <w:rPr>
          <w:rFonts w:cs="Arial"/>
          <w:sz w:val="20"/>
          <w:szCs w:val="20"/>
        </w:rPr>
        <w:t xml:space="preserve"> 1Gbps</w:t>
      </w:r>
    </w:p>
    <w:p w14:paraId="5BF11358" w14:textId="77777777" w:rsidR="00355B98" w:rsidRPr="007532BC" w:rsidRDefault="00355B98" w:rsidP="00355B98">
      <w:pPr>
        <w:pStyle w:val="Heading3"/>
        <w:rPr>
          <w:rFonts w:cs="Arial"/>
          <w:szCs w:val="20"/>
          <w:u w:val="single"/>
        </w:rPr>
      </w:pPr>
      <w:r w:rsidRPr="007532BC">
        <w:rPr>
          <w:rFonts w:cs="Arial"/>
          <w:szCs w:val="20"/>
          <w:u w:val="single"/>
        </w:rPr>
        <w:t>Additional Considerations</w:t>
      </w:r>
    </w:p>
    <w:p w14:paraId="4A7FF1C8" w14:textId="77777777" w:rsidR="00355B98" w:rsidRPr="007532BC" w:rsidRDefault="00355B98" w:rsidP="00355B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New Product Launch:</w:t>
      </w:r>
      <w:r w:rsidRPr="007532BC">
        <w:rPr>
          <w:rFonts w:cs="Arial"/>
          <w:sz w:val="20"/>
          <w:szCs w:val="20"/>
        </w:rPr>
        <w:t xml:space="preserve"> A highly anticipated product will be released during the sale.</w:t>
      </w:r>
    </w:p>
    <w:p w14:paraId="296B6531" w14:textId="77777777" w:rsidR="00355B98" w:rsidRPr="007532BC" w:rsidRDefault="00355B98" w:rsidP="00355B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t>Marketing Campaign:</w:t>
      </w:r>
      <w:r w:rsidRPr="007532BC">
        <w:rPr>
          <w:rFonts w:cs="Arial"/>
          <w:sz w:val="20"/>
          <w:szCs w:val="20"/>
        </w:rPr>
        <w:t xml:space="preserve"> A major marketing campaign will be launched to promote the sale.</w:t>
      </w:r>
    </w:p>
    <w:p w14:paraId="1815D2FC" w14:textId="77777777" w:rsidR="00355B98" w:rsidRPr="007532BC" w:rsidRDefault="00355B98" w:rsidP="00355B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0"/>
          <w:szCs w:val="20"/>
        </w:rPr>
      </w:pPr>
      <w:r w:rsidRPr="007532BC">
        <w:rPr>
          <w:rStyle w:val="Strong"/>
          <w:rFonts w:cs="Arial"/>
          <w:sz w:val="20"/>
          <w:szCs w:val="20"/>
        </w:rPr>
        <w:lastRenderedPageBreak/>
        <w:t>Potential Cyber Threats:</w:t>
      </w:r>
      <w:r w:rsidRPr="007532BC">
        <w:rPr>
          <w:rFonts w:cs="Arial"/>
          <w:sz w:val="20"/>
          <w:szCs w:val="20"/>
        </w:rPr>
        <w:t xml:space="preserve"> Increased traffic can attract malicious actors.</w:t>
      </w:r>
    </w:p>
    <w:p w14:paraId="529BC69D" w14:textId="77777777" w:rsidR="00F24BF5" w:rsidRPr="007532BC" w:rsidRDefault="00F24BF5" w:rsidP="00F24BF5">
      <w:pPr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t>Tasks:</w:t>
      </w:r>
    </w:p>
    <w:p w14:paraId="3D1F50E6" w14:textId="77777777" w:rsidR="00F24BF5" w:rsidRPr="007532BC" w:rsidRDefault="00F24BF5" w:rsidP="00F24BF5">
      <w:pPr>
        <w:pStyle w:val="ListParagraph"/>
        <w:numPr>
          <w:ilvl w:val="0"/>
          <w:numId w:val="38"/>
        </w:numPr>
        <w:spacing w:before="0" w:after="160" w:line="259" w:lineRule="auto"/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t>Review the provided server performance data and identify potential bottlenecks</w:t>
      </w:r>
    </w:p>
    <w:p w14:paraId="756F558D" w14:textId="77777777" w:rsidR="00F24BF5" w:rsidRPr="007532BC" w:rsidRDefault="00F24BF5" w:rsidP="00F24BF5">
      <w:pPr>
        <w:pStyle w:val="ListParagraph"/>
        <w:numPr>
          <w:ilvl w:val="0"/>
          <w:numId w:val="38"/>
        </w:numPr>
        <w:spacing w:before="0" w:after="160" w:line="259" w:lineRule="auto"/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t xml:space="preserve">Brainstorm possible solutions to address the identified bottlenecks. Propose potential solutions considering hardware and software-based solutions. </w:t>
      </w:r>
    </w:p>
    <w:p w14:paraId="4B3205CC" w14:textId="77777777" w:rsidR="00F24BF5" w:rsidRPr="007532BC" w:rsidRDefault="00F24BF5" w:rsidP="00F24BF5">
      <w:pPr>
        <w:pStyle w:val="ListParagraph"/>
        <w:numPr>
          <w:ilvl w:val="0"/>
          <w:numId w:val="38"/>
        </w:numPr>
        <w:spacing w:before="0" w:after="160" w:line="259" w:lineRule="auto"/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t xml:space="preserve">Discuss the pros and cons of each proposed solution by filling out the table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959"/>
        <w:gridCol w:w="1605"/>
        <w:gridCol w:w="1841"/>
        <w:gridCol w:w="1439"/>
      </w:tblGrid>
      <w:tr w:rsidR="00F24BF5" w:rsidRPr="007532BC" w14:paraId="160C2D4B" w14:textId="77777777" w:rsidTr="00906FF2">
        <w:tc>
          <w:tcPr>
            <w:tcW w:w="1786" w:type="dxa"/>
          </w:tcPr>
          <w:p w14:paraId="59153B73" w14:textId="77777777" w:rsidR="00F24BF5" w:rsidRPr="007532BC" w:rsidRDefault="00F24BF5" w:rsidP="00906FF2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Proposed Solution</w:t>
            </w:r>
          </w:p>
        </w:tc>
        <w:tc>
          <w:tcPr>
            <w:tcW w:w="19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876"/>
            </w:tblGrid>
            <w:tr w:rsidR="00F24BF5" w:rsidRPr="007532BC" w14:paraId="0988004B" w14:textId="77777777" w:rsidTr="00906FF2">
              <w:tc>
                <w:tcPr>
                  <w:tcW w:w="965" w:type="dxa"/>
                </w:tcPr>
                <w:p w14:paraId="1E968A8A" w14:textId="77777777" w:rsidR="00F24BF5" w:rsidRPr="007532BC" w:rsidRDefault="00F24BF5" w:rsidP="00906FF2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7532BC">
                    <w:rPr>
                      <w:rFonts w:cs="Arial"/>
                      <w:sz w:val="20"/>
                      <w:szCs w:val="20"/>
                    </w:rPr>
                    <w:t>Pros</w:t>
                  </w:r>
                </w:p>
              </w:tc>
              <w:tc>
                <w:tcPr>
                  <w:tcW w:w="966" w:type="dxa"/>
                </w:tcPr>
                <w:p w14:paraId="104D88DB" w14:textId="77777777" w:rsidR="00F24BF5" w:rsidRPr="007532BC" w:rsidRDefault="00F24BF5" w:rsidP="00906FF2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7532BC">
                    <w:rPr>
                      <w:rFonts w:cs="Arial"/>
                      <w:sz w:val="20"/>
                      <w:szCs w:val="20"/>
                    </w:rPr>
                    <w:t>Cons</w:t>
                  </w:r>
                </w:p>
              </w:tc>
            </w:tr>
          </w:tbl>
          <w:p w14:paraId="418002B4" w14:textId="77777777" w:rsidR="00F24BF5" w:rsidRPr="007532BC" w:rsidRDefault="00F24BF5" w:rsidP="00906FF2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14:paraId="66F49BD7" w14:textId="77777777" w:rsidR="00F24BF5" w:rsidRPr="007532BC" w:rsidRDefault="00F24BF5" w:rsidP="00906FF2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Cost</w:t>
            </w:r>
          </w:p>
        </w:tc>
        <w:tc>
          <w:tcPr>
            <w:tcW w:w="1841" w:type="dxa"/>
          </w:tcPr>
          <w:p w14:paraId="510B68E3" w14:textId="77777777" w:rsidR="00F24BF5" w:rsidRPr="007532BC" w:rsidRDefault="00F24BF5" w:rsidP="00906FF2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Complexity</w:t>
            </w:r>
          </w:p>
        </w:tc>
        <w:tc>
          <w:tcPr>
            <w:tcW w:w="1439" w:type="dxa"/>
          </w:tcPr>
          <w:p w14:paraId="3DC3A7E1" w14:textId="77777777" w:rsidR="00F24BF5" w:rsidRPr="007532BC" w:rsidRDefault="00F24BF5" w:rsidP="00906FF2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Potential impact on system performance</w:t>
            </w:r>
          </w:p>
        </w:tc>
      </w:tr>
    </w:tbl>
    <w:p w14:paraId="6C3265D1" w14:textId="77777777" w:rsidR="00F24BF5" w:rsidRPr="007532BC" w:rsidRDefault="00F24BF5" w:rsidP="00F24BF5">
      <w:pPr>
        <w:rPr>
          <w:rFonts w:cs="Arial"/>
          <w:sz w:val="20"/>
          <w:szCs w:val="20"/>
        </w:rPr>
      </w:pPr>
    </w:p>
    <w:p w14:paraId="6478FF61" w14:textId="77777777" w:rsidR="00F24BF5" w:rsidRPr="007532BC" w:rsidRDefault="00F24BF5" w:rsidP="00F24BF5">
      <w:pPr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503"/>
        <w:gridCol w:w="2552"/>
        <w:gridCol w:w="2882"/>
      </w:tblGrid>
      <w:tr w:rsidR="00F24BF5" w:rsidRPr="007532BC" w14:paraId="23C5E812" w14:textId="77777777" w:rsidTr="00F24BF5">
        <w:trPr>
          <w:trHeight w:val="266"/>
        </w:trPr>
        <w:tc>
          <w:tcPr>
            <w:tcW w:w="1461" w:type="dxa"/>
          </w:tcPr>
          <w:p w14:paraId="10EA2134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Criteria</w:t>
            </w:r>
          </w:p>
        </w:tc>
        <w:tc>
          <w:tcPr>
            <w:tcW w:w="2503" w:type="dxa"/>
          </w:tcPr>
          <w:p w14:paraId="01089020" w14:textId="0B879442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Excellent</w:t>
            </w:r>
            <w:r w:rsidRPr="007532BC">
              <w:rPr>
                <w:rFonts w:cs="Arial"/>
                <w:sz w:val="20"/>
                <w:szCs w:val="20"/>
              </w:rPr>
              <w:t xml:space="preserve"> | 10pts</w:t>
            </w:r>
          </w:p>
        </w:tc>
        <w:tc>
          <w:tcPr>
            <w:tcW w:w="2552" w:type="dxa"/>
          </w:tcPr>
          <w:p w14:paraId="408DD2FF" w14:textId="351AFEB2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Good</w:t>
            </w:r>
            <w:r w:rsidRPr="007532BC">
              <w:rPr>
                <w:rFonts w:cs="Arial"/>
                <w:sz w:val="20"/>
                <w:szCs w:val="20"/>
              </w:rPr>
              <w:t xml:space="preserve"> | 7pts</w:t>
            </w:r>
          </w:p>
        </w:tc>
        <w:tc>
          <w:tcPr>
            <w:tcW w:w="2882" w:type="dxa"/>
          </w:tcPr>
          <w:p w14:paraId="1BE46365" w14:textId="622AE062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Needs Improvement</w:t>
            </w:r>
            <w:r w:rsidRPr="007532BC">
              <w:rPr>
                <w:rFonts w:cs="Arial"/>
                <w:sz w:val="20"/>
                <w:szCs w:val="20"/>
              </w:rPr>
              <w:t xml:space="preserve"> | 4pts</w:t>
            </w:r>
          </w:p>
        </w:tc>
      </w:tr>
      <w:tr w:rsidR="00F24BF5" w:rsidRPr="007532BC" w14:paraId="23C84D3A" w14:textId="77777777" w:rsidTr="00F24BF5">
        <w:tc>
          <w:tcPr>
            <w:tcW w:w="1461" w:type="dxa"/>
          </w:tcPr>
          <w:p w14:paraId="7A64ADDD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 xml:space="preserve">Problem Identification </w:t>
            </w:r>
          </w:p>
        </w:tc>
        <w:tc>
          <w:tcPr>
            <w:tcW w:w="2503" w:type="dxa"/>
          </w:tcPr>
          <w:p w14:paraId="036EE163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Accurately identifies the primary problem and provides a detailed explanation.</w:t>
            </w:r>
          </w:p>
        </w:tc>
        <w:tc>
          <w:tcPr>
            <w:tcW w:w="2552" w:type="dxa"/>
          </w:tcPr>
          <w:p w14:paraId="4FC94E3C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Identifies the main problem and provides a basic explanation.</w:t>
            </w:r>
          </w:p>
        </w:tc>
        <w:tc>
          <w:tcPr>
            <w:tcW w:w="2882" w:type="dxa"/>
          </w:tcPr>
          <w:p w14:paraId="78CB2145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Identifies a problem but lacks clarity or accuracy.</w:t>
            </w:r>
          </w:p>
        </w:tc>
      </w:tr>
      <w:tr w:rsidR="00F24BF5" w:rsidRPr="007532BC" w14:paraId="58AEEB32" w14:textId="77777777" w:rsidTr="00F24BF5">
        <w:tc>
          <w:tcPr>
            <w:tcW w:w="1461" w:type="dxa"/>
          </w:tcPr>
          <w:p w14:paraId="564778F8" w14:textId="77777777" w:rsidR="00F24BF5" w:rsidRPr="007532BC" w:rsidRDefault="00F24BF5" w:rsidP="00906FF2">
            <w:pPr>
              <w:rPr>
                <w:rStyle w:val="Strong"/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 xml:space="preserve">Solution Proposal </w:t>
            </w:r>
          </w:p>
        </w:tc>
        <w:tc>
          <w:tcPr>
            <w:tcW w:w="2503" w:type="dxa"/>
          </w:tcPr>
          <w:p w14:paraId="0EF8A634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multiple relevant solutions and provides detailed explanations, including potential drawbacks and benefits.</w:t>
            </w:r>
          </w:p>
        </w:tc>
        <w:tc>
          <w:tcPr>
            <w:tcW w:w="2552" w:type="dxa"/>
          </w:tcPr>
          <w:p w14:paraId="740CBFC7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one or two relevant solutions but lacks detailed explanation.</w:t>
            </w:r>
          </w:p>
        </w:tc>
        <w:tc>
          <w:tcPr>
            <w:tcW w:w="2882" w:type="dxa"/>
          </w:tcPr>
          <w:p w14:paraId="2826198C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a solution but lacks feasibility or relevance.</w:t>
            </w:r>
          </w:p>
        </w:tc>
      </w:tr>
      <w:tr w:rsidR="00F24BF5" w:rsidRPr="007532BC" w14:paraId="5D90FDEC" w14:textId="77777777" w:rsidTr="00F24BF5">
        <w:tc>
          <w:tcPr>
            <w:tcW w:w="1461" w:type="dxa"/>
          </w:tcPr>
          <w:p w14:paraId="4981C71D" w14:textId="77777777" w:rsidR="00F24BF5" w:rsidRPr="007532BC" w:rsidRDefault="00F24BF5" w:rsidP="00906FF2">
            <w:pPr>
              <w:rPr>
                <w:rStyle w:val="Strong"/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 xml:space="preserve">Evaluation of Solutions </w:t>
            </w:r>
          </w:p>
        </w:tc>
        <w:tc>
          <w:tcPr>
            <w:tcW w:w="2503" w:type="dxa"/>
          </w:tcPr>
          <w:p w14:paraId="12C0773C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thorough evaluation of the proposed solutions, considering factors like cost, complexity, and potential impact.</w:t>
            </w:r>
          </w:p>
        </w:tc>
        <w:tc>
          <w:tcPr>
            <w:tcW w:w="2552" w:type="dxa"/>
          </w:tcPr>
          <w:p w14:paraId="7CAAE826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basic evaluation of the proposed solutions, but lacks depth.</w:t>
            </w:r>
          </w:p>
        </w:tc>
        <w:tc>
          <w:tcPr>
            <w:tcW w:w="2882" w:type="dxa"/>
          </w:tcPr>
          <w:p w14:paraId="4398F237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Does not evaluate the proposed solutions or provides a superficial evaluation.</w:t>
            </w:r>
          </w:p>
        </w:tc>
      </w:tr>
      <w:tr w:rsidR="00F24BF5" w:rsidRPr="007532BC" w14:paraId="20040A29" w14:textId="77777777" w:rsidTr="00F24BF5">
        <w:tc>
          <w:tcPr>
            <w:tcW w:w="6516" w:type="dxa"/>
            <w:gridSpan w:val="3"/>
          </w:tcPr>
          <w:p w14:paraId="1E6A2DB0" w14:textId="77777777" w:rsidR="00F24BF5" w:rsidRPr="007532BC" w:rsidRDefault="00F24BF5" w:rsidP="00906FF2">
            <w:pPr>
              <w:jc w:val="right"/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Score:</w:t>
            </w:r>
          </w:p>
        </w:tc>
        <w:tc>
          <w:tcPr>
            <w:tcW w:w="2882" w:type="dxa"/>
          </w:tcPr>
          <w:p w14:paraId="6A678271" w14:textId="64D5D399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 xml:space="preserve">  </w:t>
            </w:r>
            <w:r w:rsidRPr="007532BC">
              <w:rPr>
                <w:rFonts w:cs="Arial"/>
                <w:sz w:val="20"/>
                <w:szCs w:val="20"/>
              </w:rPr>
              <w:t xml:space="preserve">  </w:t>
            </w:r>
            <w:r w:rsidRPr="007532BC">
              <w:rPr>
                <w:rFonts w:cs="Arial"/>
                <w:sz w:val="20"/>
                <w:szCs w:val="20"/>
              </w:rPr>
              <w:t xml:space="preserve"> /30</w:t>
            </w:r>
          </w:p>
        </w:tc>
      </w:tr>
    </w:tbl>
    <w:p w14:paraId="560689F4" w14:textId="77777777" w:rsidR="00F24BF5" w:rsidRPr="007532BC" w:rsidRDefault="00F24BF5" w:rsidP="00F24BF5">
      <w:pPr>
        <w:rPr>
          <w:rFonts w:cs="Arial"/>
          <w:sz w:val="20"/>
          <w:szCs w:val="20"/>
        </w:rPr>
      </w:pPr>
    </w:p>
    <w:p w14:paraId="4E5C88B1" w14:textId="77777777" w:rsidR="00F24BF5" w:rsidRPr="007532BC" w:rsidRDefault="00F24BF5">
      <w:pPr>
        <w:spacing w:before="0" w:after="0" w:line="240" w:lineRule="auto"/>
        <w:rPr>
          <w:rFonts w:cs="Arial"/>
          <w:sz w:val="20"/>
          <w:szCs w:val="20"/>
        </w:rPr>
      </w:pPr>
      <w:r w:rsidRPr="007532BC">
        <w:rPr>
          <w:rFonts w:cs="Arial"/>
          <w:sz w:val="20"/>
          <w:szCs w:val="20"/>
        </w:rPr>
        <w:br w:type="page"/>
      </w:r>
    </w:p>
    <w:p w14:paraId="02941D53" w14:textId="494DF27D" w:rsidR="00355B98" w:rsidRPr="007532BC" w:rsidRDefault="00F24BF5" w:rsidP="00355B98">
      <w:pPr>
        <w:pStyle w:val="BodyTextL25"/>
        <w:ind w:left="0"/>
        <w:rPr>
          <w:rFonts w:cs="Arial"/>
          <w:b/>
          <w:szCs w:val="20"/>
        </w:rPr>
      </w:pPr>
      <w:r w:rsidRPr="007532BC">
        <w:rPr>
          <w:rFonts w:cs="Arial"/>
          <w:b/>
          <w:szCs w:val="20"/>
        </w:rPr>
        <w:t>Part 2. Network Scalability Analysis</w:t>
      </w:r>
    </w:p>
    <w:p w14:paraId="31D8E667" w14:textId="7F0CCE34" w:rsidR="00355B98" w:rsidRPr="007532BC" w:rsidRDefault="00F24BF5" w:rsidP="00355B98">
      <w:pPr>
        <w:pStyle w:val="BodyTextL25"/>
        <w:ind w:left="0"/>
        <w:rPr>
          <w:rFonts w:cs="Arial"/>
          <w:szCs w:val="20"/>
        </w:rPr>
      </w:pPr>
      <w:r w:rsidRPr="007532BC">
        <w:rPr>
          <w:rFonts w:cs="Arial"/>
          <w:szCs w:val="20"/>
        </w:rPr>
        <w:t>Recall the e-commerce website scenario we discussed earlier. Given the expected surge in traffic, analyze the provided network topology diagram. Identify potential bottlenecks and areas where scalability might be a concern. Propose specific strategies to improve the network's scalability and performance to ensure a seamless user experience during the peak traffic period. Consider factors such as increased user demand, new applications, and security threats.</w:t>
      </w:r>
    </w:p>
    <w:p w14:paraId="071F4B3D" w14:textId="45D311E0" w:rsidR="00355B98" w:rsidRPr="007532BC" w:rsidRDefault="00F24BF5" w:rsidP="00355B98">
      <w:pPr>
        <w:pStyle w:val="BodyTextL25"/>
        <w:ind w:left="0"/>
        <w:rPr>
          <w:rFonts w:cs="Arial"/>
          <w:szCs w:val="20"/>
        </w:rPr>
      </w:pPr>
      <w:r w:rsidRPr="007532BC">
        <w:rPr>
          <w:rFonts w:cs="Arial"/>
          <w:noProof/>
          <w:szCs w:val="20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0CE4964F" wp14:editId="268DFFF8">
            <wp:simplePos x="0" y="0"/>
            <wp:positionH relativeFrom="margin">
              <wp:posOffset>552450</wp:posOffset>
            </wp:positionH>
            <wp:positionV relativeFrom="paragraph">
              <wp:posOffset>12064</wp:posOffset>
            </wp:positionV>
            <wp:extent cx="4617248" cy="3495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-of-layer-2-physical-network-diagram-image-2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88" cy="349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AB1F7" w14:textId="11F01190" w:rsidR="00355B98" w:rsidRPr="007532BC" w:rsidRDefault="00355B98" w:rsidP="00355B98">
      <w:pPr>
        <w:pStyle w:val="BodyTextL25"/>
        <w:ind w:left="0"/>
        <w:rPr>
          <w:rFonts w:cs="Arial"/>
          <w:szCs w:val="20"/>
        </w:rPr>
      </w:pPr>
    </w:p>
    <w:p w14:paraId="41DE6D25" w14:textId="75F4C6D2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4A7C58A1" w14:textId="10CAB4B4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4B8313CA" w14:textId="628DCBE1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74D353F2" w14:textId="4A0E10C1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18A598CD" w14:textId="67D2A614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173A46E1" w14:textId="6BA2CD54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5FAC0B85" w14:textId="6283D6F4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76DA4B78" w14:textId="6F802062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21674BC3" w14:textId="75AED922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4FCCEDEE" w14:textId="2B0E57DF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604DDCC7" w14:textId="1DA392AA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273E3E34" w14:textId="767375D9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467CFB78" w14:textId="7F98DC22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2642090D" w14:textId="68EEFA38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p w14:paraId="3302264A" w14:textId="76F36DC9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503"/>
        <w:gridCol w:w="2552"/>
        <w:gridCol w:w="2882"/>
      </w:tblGrid>
      <w:tr w:rsidR="007532BC" w:rsidRPr="007532BC" w14:paraId="033C806F" w14:textId="77777777" w:rsidTr="00906FF2">
        <w:trPr>
          <w:trHeight w:val="266"/>
        </w:trPr>
        <w:tc>
          <w:tcPr>
            <w:tcW w:w="1461" w:type="dxa"/>
          </w:tcPr>
          <w:p w14:paraId="4880C3FB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Criteria</w:t>
            </w:r>
          </w:p>
        </w:tc>
        <w:tc>
          <w:tcPr>
            <w:tcW w:w="2503" w:type="dxa"/>
          </w:tcPr>
          <w:p w14:paraId="0EEB5F42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Excellent | 10pts</w:t>
            </w:r>
          </w:p>
        </w:tc>
        <w:tc>
          <w:tcPr>
            <w:tcW w:w="2552" w:type="dxa"/>
          </w:tcPr>
          <w:p w14:paraId="76B2301B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Good | 7pts</w:t>
            </w:r>
          </w:p>
        </w:tc>
        <w:tc>
          <w:tcPr>
            <w:tcW w:w="2882" w:type="dxa"/>
          </w:tcPr>
          <w:p w14:paraId="2CEC6070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Needs Improvement | 4pts</w:t>
            </w:r>
          </w:p>
        </w:tc>
      </w:tr>
      <w:tr w:rsidR="007532BC" w:rsidRPr="007532BC" w14:paraId="1E3FB20B" w14:textId="77777777" w:rsidTr="00906FF2">
        <w:tc>
          <w:tcPr>
            <w:tcW w:w="1461" w:type="dxa"/>
          </w:tcPr>
          <w:p w14:paraId="4317CA56" w14:textId="7413F73A" w:rsidR="00F24BF5" w:rsidRPr="007532BC" w:rsidRDefault="00F24BF5" w:rsidP="007532BC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>Network Analysis</w:t>
            </w:r>
            <w:r w:rsidR="007532BC" w:rsidRPr="007532BC">
              <w:rPr>
                <w:rStyle w:val="Strong"/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503" w:type="dxa"/>
          </w:tcPr>
          <w:p w14:paraId="02BA1EF0" w14:textId="22C271E6" w:rsidR="00F24BF5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Accurately identifies potential bottlenecks, security risks, and capacity limitations.</w:t>
            </w:r>
          </w:p>
        </w:tc>
        <w:tc>
          <w:tcPr>
            <w:tcW w:w="2552" w:type="dxa"/>
          </w:tcPr>
          <w:p w14:paraId="39419190" w14:textId="0F3CC7B0" w:rsidR="00F24BF5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Identifies key network components and some potential bottlenecks.</w:t>
            </w:r>
          </w:p>
        </w:tc>
        <w:tc>
          <w:tcPr>
            <w:tcW w:w="2882" w:type="dxa"/>
          </w:tcPr>
          <w:p w14:paraId="237A19E2" w14:textId="6409D9CD" w:rsidR="00F24BF5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Identifies some basic network components but lacks a comprehensive analysis.</w:t>
            </w:r>
          </w:p>
        </w:tc>
      </w:tr>
      <w:tr w:rsidR="007532BC" w:rsidRPr="007532BC" w14:paraId="2E53D8B5" w14:textId="77777777" w:rsidTr="00906FF2">
        <w:tc>
          <w:tcPr>
            <w:tcW w:w="1461" w:type="dxa"/>
          </w:tcPr>
          <w:p w14:paraId="7F76A643" w14:textId="77777777" w:rsidR="007532BC" w:rsidRPr="007532BC" w:rsidRDefault="007532BC" w:rsidP="00906FF2">
            <w:pPr>
              <w:rPr>
                <w:rStyle w:val="Strong"/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>Scalability Planning</w:t>
            </w:r>
            <w:r w:rsidRPr="007532BC">
              <w:rPr>
                <w:rStyle w:val="Strong"/>
                <w:rFonts w:cs="Arial"/>
                <w:sz w:val="20"/>
                <w:szCs w:val="20"/>
              </w:rPr>
              <w:t xml:space="preserve"> </w:t>
            </w:r>
          </w:p>
          <w:p w14:paraId="0C9E19A7" w14:textId="64399230" w:rsidR="00F24BF5" w:rsidRPr="007532BC" w:rsidRDefault="00F24BF5" w:rsidP="00906FF2">
            <w:pPr>
              <w:rPr>
                <w:rStyle w:val="Strong"/>
                <w:rFonts w:cs="Arial"/>
                <w:sz w:val="20"/>
                <w:szCs w:val="20"/>
              </w:rPr>
            </w:pPr>
          </w:p>
        </w:tc>
        <w:tc>
          <w:tcPr>
            <w:tcW w:w="2503" w:type="dxa"/>
          </w:tcPr>
          <w:p w14:paraId="284AE45A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multiple relevant solutions and provides detailed explanations, including potential drawbacks and benefits.</w:t>
            </w:r>
          </w:p>
        </w:tc>
        <w:tc>
          <w:tcPr>
            <w:tcW w:w="2552" w:type="dxa"/>
          </w:tcPr>
          <w:p w14:paraId="5C270B83" w14:textId="7265FAF8" w:rsidR="00F24BF5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some relevant scalability strategies but lacks detail.</w:t>
            </w:r>
          </w:p>
        </w:tc>
        <w:tc>
          <w:tcPr>
            <w:tcW w:w="2882" w:type="dxa"/>
          </w:tcPr>
          <w:p w14:paraId="60F190FB" w14:textId="5E29C522" w:rsidR="00F24BF5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limited scalability strategies.</w:t>
            </w:r>
          </w:p>
        </w:tc>
      </w:tr>
      <w:tr w:rsidR="007532BC" w:rsidRPr="007532BC" w14:paraId="516D4B7B" w14:textId="77777777" w:rsidTr="00906FF2">
        <w:tc>
          <w:tcPr>
            <w:tcW w:w="1461" w:type="dxa"/>
          </w:tcPr>
          <w:p w14:paraId="61AD6454" w14:textId="77777777" w:rsidR="00F24BF5" w:rsidRPr="007532BC" w:rsidRDefault="00F24BF5" w:rsidP="00906FF2">
            <w:pPr>
              <w:rPr>
                <w:rStyle w:val="Strong"/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 xml:space="preserve">Evaluation of Solutions </w:t>
            </w:r>
          </w:p>
        </w:tc>
        <w:tc>
          <w:tcPr>
            <w:tcW w:w="2503" w:type="dxa"/>
          </w:tcPr>
          <w:p w14:paraId="53EEDCC8" w14:textId="592E0664" w:rsidR="00F24BF5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Proposes comprehensive scalability strategies, including specific recommendations for hardware upgrades, software configurations,</w:t>
            </w:r>
            <w:r w:rsidRPr="007532BC">
              <w:rPr>
                <w:rFonts w:cs="Arial"/>
                <w:sz w:val="20"/>
                <w:szCs w:val="20"/>
              </w:rPr>
              <w:t xml:space="preserve"> </w:t>
            </w:r>
            <w:r w:rsidRPr="007532BC">
              <w:rPr>
                <w:rFonts w:cs="Arial"/>
                <w:sz w:val="20"/>
                <w:szCs w:val="20"/>
              </w:rPr>
              <w:t>and network optimizations.</w:t>
            </w:r>
          </w:p>
        </w:tc>
        <w:tc>
          <w:tcPr>
            <w:tcW w:w="2552" w:type="dxa"/>
          </w:tcPr>
          <w:p w14:paraId="0D98BE93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basic evaluation of the proposed solutions, but lacks depth.</w:t>
            </w:r>
          </w:p>
        </w:tc>
        <w:tc>
          <w:tcPr>
            <w:tcW w:w="2882" w:type="dxa"/>
          </w:tcPr>
          <w:p w14:paraId="37D3BFAE" w14:textId="77777777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Does not evaluate the proposed solutions or provides a superficial evaluation.</w:t>
            </w:r>
          </w:p>
        </w:tc>
      </w:tr>
      <w:tr w:rsidR="007532BC" w:rsidRPr="007532BC" w14:paraId="4EE17C0E" w14:textId="77777777" w:rsidTr="00906FF2">
        <w:tc>
          <w:tcPr>
            <w:tcW w:w="1461" w:type="dxa"/>
          </w:tcPr>
          <w:p w14:paraId="7E8148E0" w14:textId="2095818E" w:rsidR="007532BC" w:rsidRPr="007532BC" w:rsidRDefault="007532BC" w:rsidP="007532BC">
            <w:pPr>
              <w:rPr>
                <w:rStyle w:val="Strong"/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>Proposed Design</w:t>
            </w:r>
            <w:r w:rsidRPr="007532BC">
              <w:rPr>
                <w:rStyle w:val="Strong"/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503" w:type="dxa"/>
          </w:tcPr>
          <w:p w14:paraId="40D5B622" w14:textId="0322F408" w:rsidR="007532BC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detailed and well-justified design, including network diagrams, configuration details, and implementation plans.</w:t>
            </w:r>
          </w:p>
        </w:tc>
        <w:tc>
          <w:tcPr>
            <w:tcW w:w="2552" w:type="dxa"/>
          </w:tcPr>
          <w:p w14:paraId="61B8FA76" w14:textId="23A87F6F" w:rsidR="007532BC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basic design but lacks specific details and justifications.</w:t>
            </w:r>
          </w:p>
        </w:tc>
        <w:tc>
          <w:tcPr>
            <w:tcW w:w="2882" w:type="dxa"/>
          </w:tcPr>
          <w:p w14:paraId="106D5EFB" w14:textId="294D16EF" w:rsidR="007532BC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Does not provide a clear and detailed design.</w:t>
            </w:r>
          </w:p>
        </w:tc>
      </w:tr>
      <w:tr w:rsidR="007532BC" w:rsidRPr="007532BC" w14:paraId="35C83939" w14:textId="77777777" w:rsidTr="00906FF2">
        <w:tc>
          <w:tcPr>
            <w:tcW w:w="1461" w:type="dxa"/>
          </w:tcPr>
          <w:p w14:paraId="62FBF18C" w14:textId="72A04685" w:rsidR="007532BC" w:rsidRPr="007532BC" w:rsidRDefault="007532BC" w:rsidP="007532BC">
            <w:pPr>
              <w:rPr>
                <w:rStyle w:val="Strong"/>
                <w:rFonts w:cs="Arial"/>
                <w:sz w:val="20"/>
                <w:szCs w:val="20"/>
              </w:rPr>
            </w:pPr>
            <w:r w:rsidRPr="007532BC">
              <w:rPr>
                <w:rStyle w:val="Strong"/>
                <w:rFonts w:cs="Arial"/>
                <w:sz w:val="20"/>
                <w:szCs w:val="20"/>
              </w:rPr>
              <w:t>Evaluation and Justification</w:t>
            </w:r>
            <w:r w:rsidRPr="007532BC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503" w:type="dxa"/>
          </w:tcPr>
          <w:p w14:paraId="766E7E3E" w14:textId="5F9F95D7" w:rsidR="007532BC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thorough evaluation of the proposed solutions, considering factors like cost, complexity, and potential impact.</w:t>
            </w:r>
          </w:p>
        </w:tc>
        <w:tc>
          <w:tcPr>
            <w:tcW w:w="2552" w:type="dxa"/>
          </w:tcPr>
          <w:p w14:paraId="07EE106E" w14:textId="6E219286" w:rsidR="007532BC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Provides a basic evaluation of the proposed solutions, but lacks depth.</w:t>
            </w:r>
          </w:p>
        </w:tc>
        <w:tc>
          <w:tcPr>
            <w:tcW w:w="2882" w:type="dxa"/>
          </w:tcPr>
          <w:p w14:paraId="52F901D5" w14:textId="161A953C" w:rsidR="007532BC" w:rsidRPr="007532BC" w:rsidRDefault="007532BC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Does not evaluate the proposed solutions or provides a superficial evaluation</w:t>
            </w:r>
          </w:p>
        </w:tc>
      </w:tr>
      <w:tr w:rsidR="00F24BF5" w:rsidRPr="007532BC" w14:paraId="2161D77D" w14:textId="77777777" w:rsidTr="00906FF2">
        <w:tc>
          <w:tcPr>
            <w:tcW w:w="6516" w:type="dxa"/>
            <w:gridSpan w:val="3"/>
          </w:tcPr>
          <w:p w14:paraId="68F57C48" w14:textId="77777777" w:rsidR="00F24BF5" w:rsidRPr="007532BC" w:rsidRDefault="00F24BF5" w:rsidP="00906FF2">
            <w:pPr>
              <w:jc w:val="right"/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>Score:</w:t>
            </w:r>
          </w:p>
        </w:tc>
        <w:tc>
          <w:tcPr>
            <w:tcW w:w="2882" w:type="dxa"/>
          </w:tcPr>
          <w:p w14:paraId="2CADC4C0" w14:textId="4A4B2540" w:rsidR="00F24BF5" w:rsidRPr="007532BC" w:rsidRDefault="00F24BF5" w:rsidP="00906FF2">
            <w:pPr>
              <w:rPr>
                <w:rFonts w:cs="Arial"/>
                <w:sz w:val="20"/>
                <w:szCs w:val="20"/>
              </w:rPr>
            </w:pPr>
            <w:r w:rsidRPr="007532BC">
              <w:rPr>
                <w:rFonts w:cs="Arial"/>
                <w:sz w:val="20"/>
                <w:szCs w:val="20"/>
              </w:rPr>
              <w:t xml:space="preserve">     </w:t>
            </w:r>
            <w:r w:rsidR="007532BC" w:rsidRPr="007532BC">
              <w:rPr>
                <w:rFonts w:cs="Arial"/>
                <w:sz w:val="20"/>
                <w:szCs w:val="20"/>
              </w:rPr>
              <w:t>/50</w:t>
            </w:r>
          </w:p>
        </w:tc>
      </w:tr>
    </w:tbl>
    <w:p w14:paraId="32F9D777" w14:textId="3C181FAE" w:rsidR="00F24BF5" w:rsidRPr="007532BC" w:rsidRDefault="00F24BF5" w:rsidP="00355B98">
      <w:pPr>
        <w:pStyle w:val="BodyTextL25"/>
        <w:ind w:left="0"/>
        <w:rPr>
          <w:rFonts w:cs="Arial"/>
          <w:szCs w:val="20"/>
        </w:rPr>
      </w:pPr>
      <w:bookmarkStart w:id="0" w:name="_GoBack"/>
      <w:bookmarkEnd w:id="0"/>
    </w:p>
    <w:sectPr w:rsidR="00F24BF5" w:rsidRPr="007532BC" w:rsidSect="00CB2EEC">
      <w:footerReference w:type="default" r:id="rId11"/>
      <w:headerReference w:type="first" r:id="rId12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F8219" w14:textId="77777777" w:rsidR="00530240" w:rsidRDefault="00530240" w:rsidP="00710659">
      <w:pPr>
        <w:spacing w:after="0" w:line="240" w:lineRule="auto"/>
      </w:pPr>
      <w:r>
        <w:separator/>
      </w:r>
    </w:p>
    <w:p w14:paraId="5AFECDD3" w14:textId="77777777" w:rsidR="00530240" w:rsidRDefault="00530240"/>
  </w:endnote>
  <w:endnote w:type="continuationSeparator" w:id="0">
    <w:p w14:paraId="1900439C" w14:textId="77777777" w:rsidR="00530240" w:rsidRDefault="00530240" w:rsidP="00710659">
      <w:pPr>
        <w:spacing w:after="0" w:line="240" w:lineRule="auto"/>
      </w:pPr>
      <w:r>
        <w:continuationSeparator/>
      </w:r>
    </w:p>
    <w:p w14:paraId="3A2E6C7F" w14:textId="77777777" w:rsidR="00530240" w:rsidRDefault="005302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28913" w14:textId="64AE2DD1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532BC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532B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DE426" w14:textId="77777777" w:rsidR="00530240" w:rsidRDefault="00530240" w:rsidP="00710659">
      <w:pPr>
        <w:spacing w:after="0" w:line="240" w:lineRule="auto"/>
      </w:pPr>
      <w:r>
        <w:separator/>
      </w:r>
    </w:p>
    <w:p w14:paraId="31265130" w14:textId="77777777" w:rsidR="00530240" w:rsidRDefault="00530240"/>
  </w:footnote>
  <w:footnote w:type="continuationSeparator" w:id="0">
    <w:p w14:paraId="370A19D3" w14:textId="77777777" w:rsidR="00530240" w:rsidRDefault="00530240" w:rsidP="00710659">
      <w:pPr>
        <w:spacing w:after="0" w:line="240" w:lineRule="auto"/>
      </w:pPr>
      <w:r>
        <w:continuationSeparator/>
      </w:r>
    </w:p>
    <w:p w14:paraId="198D8720" w14:textId="77777777" w:rsidR="00530240" w:rsidRDefault="005302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F76EE07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426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E8B0054"/>
    <w:multiLevelType w:val="hybridMultilevel"/>
    <w:tmpl w:val="9DEE4E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7842C12"/>
    <w:multiLevelType w:val="multilevel"/>
    <w:tmpl w:val="B41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95355"/>
    <w:multiLevelType w:val="multilevel"/>
    <w:tmpl w:val="350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F2E25"/>
    <w:multiLevelType w:val="hybridMultilevel"/>
    <w:tmpl w:val="E4A64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20533"/>
    <w:multiLevelType w:val="multilevel"/>
    <w:tmpl w:val="301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10708B"/>
    <w:multiLevelType w:val="multilevel"/>
    <w:tmpl w:val="C30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585075"/>
    <w:multiLevelType w:val="hybridMultilevel"/>
    <w:tmpl w:val="D0F4D1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D576C"/>
    <w:multiLevelType w:val="multilevel"/>
    <w:tmpl w:val="04E2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371709"/>
    <w:multiLevelType w:val="hybridMultilevel"/>
    <w:tmpl w:val="BE9AD5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E128B"/>
    <w:multiLevelType w:val="multilevel"/>
    <w:tmpl w:val="02C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32"/>
  </w:num>
  <w:num w:numId="11">
    <w:abstractNumId w:val="15"/>
  </w:num>
  <w:num w:numId="12">
    <w:abstractNumId w:val="16"/>
  </w:num>
  <w:num w:numId="13">
    <w:abstractNumId w:val="19"/>
  </w:num>
  <w:num w:numId="14">
    <w:abstractNumId w:val="25"/>
  </w:num>
  <w:num w:numId="15">
    <w:abstractNumId w:val="28"/>
  </w:num>
  <w:num w:numId="16">
    <w:abstractNumId w:val="6"/>
  </w:num>
  <w:num w:numId="17">
    <w:abstractNumId w:val="26"/>
  </w:num>
  <w:num w:numId="18">
    <w:abstractNumId w:val="7"/>
  </w:num>
  <w:num w:numId="19">
    <w:abstractNumId w:val="27"/>
  </w:num>
  <w:num w:numId="20">
    <w:abstractNumId w:val="29"/>
  </w:num>
  <w:num w:numId="21">
    <w:abstractNumId w:val="22"/>
  </w:num>
  <w:num w:numId="22">
    <w:abstractNumId w:val="31"/>
  </w:num>
  <w:num w:numId="23">
    <w:abstractNumId w:val="0"/>
  </w:num>
  <w:num w:numId="24">
    <w:abstractNumId w:val="23"/>
  </w:num>
  <w:num w:numId="25">
    <w:abstractNumId w:val="18"/>
  </w:num>
  <w:num w:numId="26">
    <w:abstractNumId w:val="5"/>
  </w:num>
  <w:num w:numId="27">
    <w:abstractNumId w:val="30"/>
  </w:num>
  <w:num w:numId="28">
    <w:abstractNumId w:val="3"/>
  </w:num>
  <w:num w:numId="29">
    <w:abstractNumId w:val="14"/>
  </w:num>
  <w:num w:numId="30">
    <w:abstractNumId w:val="11"/>
  </w:num>
  <w:num w:numId="31">
    <w:abstractNumId w:val="12"/>
  </w:num>
  <w:num w:numId="32">
    <w:abstractNumId w:val="13"/>
  </w:num>
  <w:num w:numId="33">
    <w:abstractNumId w:val="9"/>
  </w:num>
  <w:num w:numId="34">
    <w:abstractNumId w:val="20"/>
  </w:num>
  <w:num w:numId="35">
    <w:abstractNumId w:val="24"/>
  </w:num>
  <w:num w:numId="36">
    <w:abstractNumId w:val="17"/>
  </w:num>
  <w:num w:numId="37">
    <w:abstractNumId w:val="34"/>
  </w:num>
  <w:num w:numId="38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4E2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B98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404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0240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27FAD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2BC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3C8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73602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51A7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BF5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844E2"/>
    <w:pPr>
      <w:keepNext/>
      <w:keepLines/>
      <w:numPr>
        <w:numId w:val="3"/>
      </w:numPr>
      <w:spacing w:before="240" w:after="120"/>
      <w:outlineLvl w:val="0"/>
    </w:pPr>
    <w:rPr>
      <w:rFonts w:cs="Arial"/>
      <w:b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44E2"/>
    <w:rPr>
      <w:rFonts w:cs="Arial"/>
      <w:b/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web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7F266-5EFA-43CB-8A41-925F010D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551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Lab – File System Commands</vt:lpstr>
      <vt:lpstr>SYSADM1 – Capacity Management &amp; Planning</vt:lpstr>
      <vt:lpstr>    Part 1. A Simulated Dataset for Capacity Planning Exercise</vt:lpstr>
      <vt:lpstr>        Projected Traffic Increase</vt:lpstr>
      <vt:lpstr>        System Specifications</vt:lpstr>
      <vt:lpstr>        Additional Considerations</vt:lpstr>
    </vt:vector>
  </TitlesOfParts>
  <Company>Cisco Systems, Inc.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GAB</cp:lastModifiedBy>
  <cp:revision>38</cp:revision>
  <cp:lastPrinted>2019-07-22T17:12:00Z</cp:lastPrinted>
  <dcterms:created xsi:type="dcterms:W3CDTF">2021-08-22T11:22:00Z</dcterms:created>
  <dcterms:modified xsi:type="dcterms:W3CDTF">2024-11-25T13:18:00Z</dcterms:modified>
</cp:coreProperties>
</file>